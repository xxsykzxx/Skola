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6FE" w:rsidRPr="003B7801" w:rsidRDefault="00E4599B" w:rsidP="00AE6EDC">
      <w:pPr>
        <w:jc w:val="center"/>
        <w:rPr>
          <w:b/>
          <w:bCs/>
          <w:sz w:val="32"/>
          <w:szCs w:val="32"/>
        </w:rPr>
      </w:pPr>
      <w:r w:rsidRPr="003B7801">
        <w:rPr>
          <w:b/>
          <w:bCs/>
          <w:sz w:val="32"/>
          <w:szCs w:val="32"/>
        </w:rPr>
        <w:t>Chrám matky boží v Paříži</w:t>
      </w:r>
    </w:p>
    <w:p w:rsidR="00AE6EDC" w:rsidRPr="00167C0D" w:rsidRDefault="00AE6EDC">
      <w:pPr>
        <w:rPr>
          <w:b/>
          <w:bCs/>
        </w:rPr>
      </w:pPr>
      <w:r w:rsidRPr="00E4599B">
        <w:rPr>
          <w:b/>
          <w:bCs/>
        </w:rPr>
        <w:t>Autor:</w:t>
      </w:r>
      <w:r w:rsidR="00E4599B">
        <w:rPr>
          <w:b/>
          <w:bCs/>
        </w:rPr>
        <w:t xml:space="preserve"> </w:t>
      </w:r>
      <w:r w:rsidR="00E4599B">
        <w:t>Victor Hugo (</w:t>
      </w:r>
      <w:proofErr w:type="gramStart"/>
      <w:r w:rsidR="00E4599B">
        <w:t>1802 – 1885</w:t>
      </w:r>
      <w:proofErr w:type="gramEnd"/>
      <w:r w:rsidR="003B7801">
        <w:t xml:space="preserve"> 19. století</w:t>
      </w:r>
      <w:r w:rsidR="00E4599B">
        <w:t>)</w:t>
      </w:r>
      <w:r w:rsidR="00E4599B" w:rsidRPr="00E4599B">
        <w:rPr>
          <w:b/>
          <w:bCs/>
        </w:rPr>
        <w:t xml:space="preserve"> </w:t>
      </w:r>
    </w:p>
    <w:p w:rsidR="00AE6EDC" w:rsidRPr="008425CC" w:rsidRDefault="00AE6EDC">
      <w:r w:rsidRPr="00E4599B">
        <w:rPr>
          <w:b/>
          <w:bCs/>
        </w:rPr>
        <w:t>Motiv:</w:t>
      </w:r>
      <w:r w:rsidR="008425CC">
        <w:rPr>
          <w:b/>
          <w:bCs/>
        </w:rPr>
        <w:t xml:space="preserve"> </w:t>
      </w:r>
      <w:r w:rsidR="008425CC">
        <w:t xml:space="preserve">obraz Paříže v 15. století, kritika společnosti, ukázka žebráků, zlodějů, studentů, </w:t>
      </w:r>
      <w:proofErr w:type="gramStart"/>
      <w:r w:rsidR="008425CC">
        <w:t>církve, ..</w:t>
      </w:r>
      <w:proofErr w:type="gramEnd"/>
      <w:r w:rsidR="008425CC">
        <w:t xml:space="preserve"> </w:t>
      </w:r>
      <w:proofErr w:type="gramStart"/>
      <w:r w:rsidR="008425CC">
        <w:t>&lt; --</w:t>
      </w:r>
      <w:proofErr w:type="gramEnd"/>
      <w:r w:rsidR="008425CC">
        <w:t xml:space="preserve"> zachycení tehdejší doby</w:t>
      </w:r>
      <w:r w:rsidR="008425CC">
        <w:rPr>
          <w:b/>
          <w:bCs/>
        </w:rPr>
        <w:t xml:space="preserve"> </w:t>
      </w:r>
    </w:p>
    <w:p w:rsidR="00AE6EDC" w:rsidRPr="00CA2F37" w:rsidRDefault="00AE6EDC">
      <w:pPr>
        <w:rPr>
          <w:b/>
          <w:bCs/>
        </w:rPr>
      </w:pPr>
      <w:r w:rsidRPr="00E4599B">
        <w:rPr>
          <w:b/>
          <w:bCs/>
        </w:rPr>
        <w:t>Časoprostor:</w:t>
      </w:r>
      <w:r w:rsidR="003B7801">
        <w:rPr>
          <w:b/>
          <w:bCs/>
        </w:rPr>
        <w:t xml:space="preserve"> </w:t>
      </w:r>
      <w:r w:rsidR="003B7801">
        <w:t xml:space="preserve">1482 za vlády Ludvíka XI, </w:t>
      </w:r>
      <w:r w:rsidR="008425CC">
        <w:t xml:space="preserve">středověká </w:t>
      </w:r>
      <w:r w:rsidR="003B7801">
        <w:t>Paříž</w:t>
      </w:r>
      <w:r w:rsidR="00CA2F37">
        <w:t xml:space="preserve">, hlavně v chrámu </w:t>
      </w:r>
      <w:r w:rsidR="00CA2F37" w:rsidRPr="00CA2F37">
        <w:rPr>
          <w:b/>
          <w:bCs/>
        </w:rPr>
        <w:t xml:space="preserve">Notre </w:t>
      </w:r>
      <w:proofErr w:type="spellStart"/>
      <w:r w:rsidR="00CA2F37" w:rsidRPr="00CA2F37">
        <w:rPr>
          <w:b/>
          <w:bCs/>
        </w:rPr>
        <w:t>Damm</w:t>
      </w:r>
      <w:proofErr w:type="spellEnd"/>
    </w:p>
    <w:p w:rsidR="00AE6EDC" w:rsidRPr="003B7801" w:rsidRDefault="00AE6EDC">
      <w:r w:rsidRPr="00E4599B">
        <w:rPr>
          <w:b/>
          <w:bCs/>
        </w:rPr>
        <w:t>Kompoziční výstavba:</w:t>
      </w:r>
      <w:r w:rsidR="003B7801">
        <w:rPr>
          <w:b/>
          <w:bCs/>
        </w:rPr>
        <w:t xml:space="preserve"> </w:t>
      </w:r>
      <w:r w:rsidR="003B7801">
        <w:t>Retrospektiva (odbočky do minulosti)</w:t>
      </w:r>
    </w:p>
    <w:p w:rsidR="00AE6EDC" w:rsidRPr="00E4599B" w:rsidRDefault="00AE6EDC">
      <w:pPr>
        <w:rPr>
          <w:b/>
          <w:bCs/>
        </w:rPr>
      </w:pPr>
      <w:r w:rsidRPr="00E4599B">
        <w:rPr>
          <w:b/>
          <w:bCs/>
        </w:rPr>
        <w:t>Literární druh a žánr:</w:t>
      </w:r>
    </w:p>
    <w:p w:rsidR="00AE6EDC" w:rsidRPr="003B7801" w:rsidRDefault="00AE6EDC" w:rsidP="003B7801">
      <w:pPr>
        <w:pStyle w:val="Odstavecseseznamem"/>
        <w:numPr>
          <w:ilvl w:val="0"/>
          <w:numId w:val="2"/>
        </w:numPr>
        <w:rPr>
          <w:b/>
          <w:bCs/>
        </w:rPr>
      </w:pPr>
      <w:r w:rsidRPr="003B7801">
        <w:rPr>
          <w:b/>
          <w:bCs/>
        </w:rPr>
        <w:t>Druh:</w:t>
      </w:r>
      <w:r w:rsidR="003B7801">
        <w:t xml:space="preserve"> Epika</w:t>
      </w:r>
    </w:p>
    <w:p w:rsidR="00AE6EDC" w:rsidRPr="003B7801" w:rsidRDefault="00AE6EDC" w:rsidP="003B7801">
      <w:pPr>
        <w:pStyle w:val="Odstavecseseznamem"/>
        <w:numPr>
          <w:ilvl w:val="0"/>
          <w:numId w:val="2"/>
        </w:numPr>
        <w:rPr>
          <w:b/>
          <w:bCs/>
        </w:rPr>
      </w:pPr>
      <w:r w:rsidRPr="003B7801">
        <w:rPr>
          <w:b/>
          <w:bCs/>
        </w:rPr>
        <w:t>Žánr:</w:t>
      </w:r>
      <w:r w:rsidR="003B7801">
        <w:rPr>
          <w:b/>
          <w:bCs/>
        </w:rPr>
        <w:t xml:space="preserve"> </w:t>
      </w:r>
      <w:r w:rsidR="003B7801">
        <w:t>Román</w:t>
      </w:r>
      <w:r w:rsidR="008425CC">
        <w:t xml:space="preserve"> (smyšlené, delší rozsah</w:t>
      </w:r>
      <w:r w:rsidR="00FF7F64">
        <w:t>, moc postav</w:t>
      </w:r>
      <w:r w:rsidR="008425CC">
        <w:t>)</w:t>
      </w:r>
    </w:p>
    <w:p w:rsidR="003B7801" w:rsidRPr="003B7801" w:rsidRDefault="003B7801" w:rsidP="003B7801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Forma:</w:t>
      </w:r>
      <w:r>
        <w:t xml:space="preserve"> Próza</w:t>
      </w:r>
    </w:p>
    <w:p w:rsidR="00AE6EDC" w:rsidRPr="003B7801" w:rsidRDefault="00AE6EDC">
      <w:r w:rsidRPr="00E4599B">
        <w:rPr>
          <w:b/>
          <w:bCs/>
        </w:rPr>
        <w:t>Vypravěč:</w:t>
      </w:r>
      <w:r w:rsidR="003B7801">
        <w:rPr>
          <w:b/>
          <w:bCs/>
        </w:rPr>
        <w:t xml:space="preserve"> </w:t>
      </w:r>
      <w:proofErr w:type="spellStart"/>
      <w:r w:rsidR="003B7801">
        <w:t>er</w:t>
      </w:r>
      <w:proofErr w:type="spellEnd"/>
      <w:r w:rsidR="003B7801">
        <w:t xml:space="preserve">-forma, </w:t>
      </w:r>
      <w:r w:rsidR="008425CC">
        <w:t>popisný postup</w:t>
      </w:r>
      <w:r w:rsidR="00CA2F37">
        <w:t xml:space="preserve">, </w:t>
      </w:r>
      <w:r w:rsidR="008425CC">
        <w:t>mluví o postavách + oslovuje čtenáře</w:t>
      </w:r>
      <w:r w:rsidR="00CA2F37">
        <w:t xml:space="preserve"> </w:t>
      </w:r>
      <w:proofErr w:type="gramStart"/>
      <w:r w:rsidR="00CA2F37">
        <w:t>(..</w:t>
      </w:r>
      <w:proofErr w:type="gramEnd"/>
      <w:r w:rsidR="00CA2F37">
        <w:t xml:space="preserve"> a teď, když čtenář dovolí, se přesuneme z náměstí Gréve zpět do Dvoru divů)</w:t>
      </w:r>
    </w:p>
    <w:p w:rsidR="00AE6EDC" w:rsidRDefault="00AE6EDC">
      <w:pPr>
        <w:rPr>
          <w:b/>
          <w:bCs/>
        </w:rPr>
      </w:pPr>
      <w:r w:rsidRPr="00E4599B">
        <w:rPr>
          <w:b/>
          <w:bCs/>
        </w:rPr>
        <w:t>Charakteristika:</w:t>
      </w:r>
    </w:p>
    <w:p w:rsidR="00167C0D" w:rsidRDefault="00167C0D" w:rsidP="00167C0D">
      <w:pPr>
        <w:pStyle w:val="Odstavecseseznamem"/>
        <w:numPr>
          <w:ilvl w:val="0"/>
          <w:numId w:val="3"/>
        </w:numPr>
      </w:pPr>
      <w:r>
        <w:t xml:space="preserve">Quasimodo: ošklivý, jednooký (na levém oku bradavici), hrbatý a chlupatý sirotek. Našel ho Klaudius </w:t>
      </w:r>
      <w:proofErr w:type="spellStart"/>
      <w:r>
        <w:t>Frollo</w:t>
      </w:r>
      <w:proofErr w:type="spellEnd"/>
      <w:r>
        <w:t xml:space="preserve"> a vychoval ho. Zvonil v chrámu na obrovský zvony -&gt; ohluchl. Plachý a všichni se ho báli, ale ve skutečnosti hodny a citlivý. Shodil </w:t>
      </w:r>
      <w:proofErr w:type="spellStart"/>
      <w:r>
        <w:t>Frolla</w:t>
      </w:r>
      <w:proofErr w:type="spellEnd"/>
      <w:r>
        <w:t xml:space="preserve"> z věže a zemřel pro lásku k Esmeraldě.</w:t>
      </w:r>
    </w:p>
    <w:p w:rsidR="00167C0D" w:rsidRDefault="00167C0D" w:rsidP="00167C0D">
      <w:pPr>
        <w:pStyle w:val="Odstavecseseznamem"/>
        <w:numPr>
          <w:ilvl w:val="0"/>
          <w:numId w:val="3"/>
        </w:numPr>
      </w:pPr>
      <w:r>
        <w:t xml:space="preserve">Esmeralda: cikánka, která si vydělávala žebráním, tančením, zpíváním a vystoupením její kozy </w:t>
      </w:r>
      <w:proofErr w:type="spellStart"/>
      <w:r>
        <w:t>Džali</w:t>
      </w:r>
      <w:proofErr w:type="spellEnd"/>
      <w:r>
        <w:t xml:space="preserve">. Milovali </w:t>
      </w:r>
      <w:proofErr w:type="spellStart"/>
      <w:r>
        <w:t>ju</w:t>
      </w:r>
      <w:proofErr w:type="spellEnd"/>
      <w:r>
        <w:t xml:space="preserve"> Quasimodo a kněz </w:t>
      </w:r>
      <w:proofErr w:type="spellStart"/>
      <w:r>
        <w:t>Frollo</w:t>
      </w:r>
      <w:proofErr w:type="spellEnd"/>
      <w:r>
        <w:t xml:space="preserve">. </w:t>
      </w:r>
      <w:proofErr w:type="gramStart"/>
      <w:r>
        <w:t>Ona</w:t>
      </w:r>
      <w:proofErr w:type="gramEnd"/>
      <w:r>
        <w:t xml:space="preserve"> avšak zamilovaná do lukostřelce </w:t>
      </w:r>
      <w:proofErr w:type="spellStart"/>
      <w:r>
        <w:t>Phobe</w:t>
      </w:r>
      <w:proofErr w:type="spellEnd"/>
      <w:r>
        <w:t xml:space="preserve">. Popravena za čarodějnictví. Nosila červené šaty a hodně </w:t>
      </w:r>
      <w:proofErr w:type="spellStart"/>
      <w:r>
        <w:t>sperků</w:t>
      </w:r>
      <w:proofErr w:type="spellEnd"/>
      <w:r>
        <w:t>.</w:t>
      </w:r>
    </w:p>
    <w:p w:rsidR="00167C0D" w:rsidRDefault="00167C0D" w:rsidP="00167C0D">
      <w:pPr>
        <w:pStyle w:val="Odstavecseseznamem"/>
        <w:numPr>
          <w:ilvl w:val="0"/>
          <w:numId w:val="3"/>
        </w:numPr>
      </w:pPr>
      <w:proofErr w:type="spellStart"/>
      <w:r>
        <w:t>Phoebus</w:t>
      </w:r>
      <w:proofErr w:type="spellEnd"/>
      <w:r>
        <w:t xml:space="preserve">: bohatý a pohledný královský </w:t>
      </w:r>
      <w:proofErr w:type="spellStart"/>
      <w:r>
        <w:t>lučišník</w:t>
      </w:r>
      <w:proofErr w:type="spellEnd"/>
      <w:r>
        <w:t>, do kterého se zamilovala Esmeralda. Sleduje popravu Esmeraldy -&gt; kontrast krásy VS odporný a sobecký vnitřek.</w:t>
      </w:r>
    </w:p>
    <w:p w:rsidR="00167C0D" w:rsidRPr="00167C0D" w:rsidRDefault="00167C0D" w:rsidP="00167C0D">
      <w:pPr>
        <w:pStyle w:val="Odstavecseseznamem"/>
        <w:numPr>
          <w:ilvl w:val="0"/>
          <w:numId w:val="3"/>
        </w:numPr>
      </w:pPr>
      <w:r>
        <w:t xml:space="preserve">Kněz Klaudius </w:t>
      </w:r>
      <w:proofErr w:type="spellStart"/>
      <w:r>
        <w:t>Frollo</w:t>
      </w:r>
      <w:proofErr w:type="spellEnd"/>
      <w:r>
        <w:t xml:space="preserve">: moudry a vzdělaný (hodně vysokých škol) kněz Chrámu Matky boží. Ujal se Quasimoda. Miloval a zároveň nesnášel </w:t>
      </w:r>
      <w:proofErr w:type="spellStart"/>
      <w:r>
        <w:t>Eseraldu</w:t>
      </w:r>
      <w:proofErr w:type="spellEnd"/>
      <w:r>
        <w:t xml:space="preserve"> (byl knězem). Zabit Quasimodem (shozen z věže Chrámu)</w:t>
      </w:r>
    </w:p>
    <w:p w:rsidR="008425CC" w:rsidRDefault="00AE6EDC">
      <w:r w:rsidRPr="00E4599B">
        <w:rPr>
          <w:b/>
          <w:bCs/>
        </w:rPr>
        <w:t>Vyprávěcí způsob:</w:t>
      </w:r>
      <w:r w:rsidR="003B7801">
        <w:rPr>
          <w:b/>
          <w:bCs/>
        </w:rPr>
        <w:t xml:space="preserve"> </w:t>
      </w:r>
      <w:r w:rsidR="003B7801">
        <w:t>vyprávěcí</w:t>
      </w:r>
      <w:r w:rsidR="00CA2F37">
        <w:t>, spisovný jazyk (u nižší vrstvy nespisovný), mluva ze středověku i z 19. st</w:t>
      </w:r>
    </w:p>
    <w:p w:rsidR="00AE6EDC" w:rsidRPr="008425CC" w:rsidRDefault="00AE6EDC">
      <w:r w:rsidRPr="00E4599B">
        <w:rPr>
          <w:b/>
          <w:bCs/>
        </w:rPr>
        <w:t>Typy promluv:</w:t>
      </w:r>
      <w:r w:rsidR="008425CC">
        <w:t xml:space="preserve"> archaismy (brvou, kabátec), přechodník (nemluvíc), kontrast, nadsázka. Spíše složitá </w:t>
      </w:r>
      <w:r w:rsidR="00CA2F37">
        <w:t>souvětí, myšlenkové vazby, filozofie</w:t>
      </w:r>
    </w:p>
    <w:p w:rsidR="00AE6EDC" w:rsidRPr="003B7801" w:rsidRDefault="00AE6EDC">
      <w:r w:rsidRPr="00E4599B">
        <w:rPr>
          <w:b/>
          <w:bCs/>
        </w:rPr>
        <w:t>Kontext:</w:t>
      </w:r>
      <w:r w:rsidR="003B7801">
        <w:rPr>
          <w:b/>
          <w:bCs/>
        </w:rPr>
        <w:t xml:space="preserve"> </w:t>
      </w:r>
      <w:r w:rsidR="003B7801">
        <w:t>nejslavnější dílo autora, napsáno roku 1831</w:t>
      </w:r>
    </w:p>
    <w:p w:rsidR="00AE6EDC" w:rsidRPr="00E4599B" w:rsidRDefault="00FF7F6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668655</wp:posOffset>
                </wp:positionV>
                <wp:extent cx="3411711" cy="1045029"/>
                <wp:effectExtent l="0" t="0" r="508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711" cy="104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F64" w:rsidRPr="00FF7F64" w:rsidRDefault="00FF7F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7F64">
                              <w:rPr>
                                <w:b/>
                                <w:bCs/>
                              </w:rPr>
                              <w:t>Další autoři:</w:t>
                            </w:r>
                          </w:p>
                          <w:p w:rsidR="00FF7F64" w:rsidRDefault="00FF7F64" w:rsidP="00FF7F64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Walter </w:t>
                            </w:r>
                            <w:proofErr w:type="spellStart"/>
                            <w:r>
                              <w:t>Scott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Ivanhoe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F7F64" w:rsidRDefault="00FF7F64" w:rsidP="00FF7F64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Alexandr Sergejevič Puškin (Evžen a Oněgin)</w:t>
                            </w:r>
                          </w:p>
                          <w:p w:rsidR="00FF7F64" w:rsidRDefault="00FF7F64" w:rsidP="00FF7F64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Stendhal (Červený a černý)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52.95pt;margin-top:52.65pt;width:268.65pt;height:8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" fillcolor="white [3201]" stroked="f" strokeweight=".5pt">
                <v:textbox>
                  <w:txbxContent>
                    <w:p w:rsidR="00FF7F64" w:rsidRPr="00FF7F64" w:rsidRDefault="00FF7F64">
                      <w:pPr>
                        <w:rPr>
                          <w:b/>
                          <w:bCs/>
                        </w:rPr>
                      </w:pPr>
                      <w:r w:rsidRPr="00FF7F64">
                        <w:rPr>
                          <w:b/>
                          <w:bCs/>
                        </w:rPr>
                        <w:t>Další autoři:</w:t>
                      </w:r>
                    </w:p>
                    <w:p w:rsidR="00FF7F64" w:rsidRDefault="00FF7F64" w:rsidP="00FF7F64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 xml:space="preserve">Walter </w:t>
                      </w:r>
                      <w:proofErr w:type="spellStart"/>
                      <w:r>
                        <w:t>Scott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Ivanhoe</w:t>
                      </w:r>
                      <w:proofErr w:type="spellEnd"/>
                      <w:r>
                        <w:t>)</w:t>
                      </w:r>
                    </w:p>
                    <w:p w:rsidR="00FF7F64" w:rsidRDefault="00FF7F64" w:rsidP="00FF7F64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Alexandr Sergejevič Puškin (Evžen a Oněgin)</w:t>
                      </w:r>
                    </w:p>
                    <w:p w:rsidR="00FF7F64" w:rsidRDefault="00FF7F64" w:rsidP="00FF7F64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Stendhal (Červený a černý)</w:t>
                      </w:r>
                    </w:p>
                  </w:txbxContent>
                </v:textbox>
              </v:shape>
            </w:pict>
          </mc:Fallback>
        </mc:AlternateContent>
      </w:r>
      <w:r w:rsidR="00AE6EDC" w:rsidRPr="00E4599B">
        <w:rPr>
          <w:b/>
          <w:bCs/>
        </w:rPr>
        <w:t>O autorovi:</w:t>
      </w:r>
      <w:r w:rsidR="00E4599B">
        <w:rPr>
          <w:b/>
          <w:bCs/>
        </w:rPr>
        <w:t xml:space="preserve"> </w:t>
      </w:r>
      <w:r w:rsidR="003B7801">
        <w:t>Žil v Paříži v období romantismu</w:t>
      </w:r>
      <w:r w:rsidR="00E4599B">
        <w:t>. Básník, dramatik, politik</w:t>
      </w:r>
      <w:r w:rsidR="008425CC">
        <w:t xml:space="preserve"> (poslanec – konzervativci)</w:t>
      </w:r>
      <w:r w:rsidR="00E4599B">
        <w:t>. Založil časopis společně s</w:t>
      </w:r>
      <w:r w:rsidR="003B7801">
        <w:t> </w:t>
      </w:r>
      <w:r w:rsidR="00E4599B">
        <w:t>bratry</w:t>
      </w:r>
      <w:r w:rsidR="003B7801">
        <w:t>.</w:t>
      </w:r>
      <w:r w:rsidR="008425CC">
        <w:t xml:space="preserve"> Byl vychováván v rodině plné kontrastů --&gt; odraz v dílech. Vyhnán do exilu -&gt; začal opět psát.</w:t>
      </w:r>
    </w:p>
    <w:p w:rsidR="00AE6EDC" w:rsidRDefault="00AE6EDC">
      <w:pPr>
        <w:rPr>
          <w:b/>
          <w:bCs/>
        </w:rPr>
      </w:pPr>
      <w:r w:rsidRPr="00E4599B">
        <w:rPr>
          <w:b/>
          <w:bCs/>
        </w:rPr>
        <w:t>Další díla:</w:t>
      </w:r>
    </w:p>
    <w:p w:rsidR="003B7801" w:rsidRPr="003B7801" w:rsidRDefault="003B7801" w:rsidP="003B7801">
      <w:pPr>
        <w:pStyle w:val="Odstavecseseznamem"/>
        <w:numPr>
          <w:ilvl w:val="0"/>
          <w:numId w:val="1"/>
        </w:numPr>
        <w:rPr>
          <w:b/>
          <w:bCs/>
        </w:rPr>
      </w:pPr>
      <w:r>
        <w:t>Bídníci</w:t>
      </w:r>
    </w:p>
    <w:p w:rsidR="00FF7F64" w:rsidRPr="00FF7F64" w:rsidRDefault="003B7801" w:rsidP="00FF7F64">
      <w:pPr>
        <w:pStyle w:val="Odstavecseseznamem"/>
        <w:numPr>
          <w:ilvl w:val="0"/>
          <w:numId w:val="1"/>
        </w:numPr>
        <w:rPr>
          <w:b/>
          <w:bCs/>
        </w:rPr>
      </w:pPr>
      <w:r>
        <w:t>Legenda věk</w:t>
      </w:r>
      <w:r w:rsidR="00167C0D">
        <w:t>ů</w:t>
      </w:r>
    </w:p>
    <w:p w:rsidR="007D18C1" w:rsidRDefault="00FF7F64" w:rsidP="00FF7F64">
      <w:r>
        <w:lastRenderedPageBreak/>
        <w:t>Obsah:</w:t>
      </w:r>
    </w:p>
    <w:p w:rsidR="00FF7F64" w:rsidRDefault="00FF7F64" w:rsidP="00FF7F64">
      <w:r>
        <w:t xml:space="preserve">Začíná 4. ledna 1482 na pařížských mystériích. Hlavním hrdinou je hluchý a znetvořený zvoník Quasimodo (čerstvě korunovaný papež bláznů). Společně s </w:t>
      </w:r>
      <w:proofErr w:type="spellStart"/>
      <w:r>
        <w:t>Frollem</w:t>
      </w:r>
      <w:proofErr w:type="spellEnd"/>
      <w:r>
        <w:t xml:space="preserve"> se pokusí unést Esmeraldu, Quasimodo je však při této akci chycen a upoután k pranýři. Tanečnice mu přinese ze soucitu vodu a on se do ní při té příležitosti zamiluje. Esmeralda je naneštěstí zamilovaná do krásného velitele </w:t>
      </w:r>
      <w:proofErr w:type="gramStart"/>
      <w:r>
        <w:t>lučištníků</w:t>
      </w:r>
      <w:r>
        <w:t xml:space="preserve"> </w:t>
      </w:r>
      <w:r>
        <w:t>- sukničkáře</w:t>
      </w:r>
      <w:proofErr w:type="gramEnd"/>
      <w:r>
        <w:t xml:space="preserve"> </w:t>
      </w:r>
      <w:proofErr w:type="spellStart"/>
      <w:r>
        <w:t>Phoeba</w:t>
      </w:r>
      <w:proofErr w:type="spellEnd"/>
      <w:r>
        <w:t xml:space="preserve">. Quasimodův </w:t>
      </w:r>
      <w:proofErr w:type="gramStart"/>
      <w:r>
        <w:t xml:space="preserve">opatrovník </w:t>
      </w:r>
      <w:r>
        <w:t>-</w:t>
      </w:r>
      <w:r>
        <w:t xml:space="preserve"> páter</w:t>
      </w:r>
      <w:proofErr w:type="gramEnd"/>
      <w:r>
        <w:t xml:space="preserve"> Klaudius </w:t>
      </w:r>
      <w:proofErr w:type="spellStart"/>
      <w:r>
        <w:t>Frollo</w:t>
      </w:r>
      <w:proofErr w:type="spellEnd"/>
      <w:r>
        <w:t xml:space="preserve"> se do mladé tanečnice i přes svůj příslib církvi také zamiluje.</w:t>
      </w:r>
    </w:p>
    <w:p w:rsidR="00FF7F64" w:rsidRDefault="00FF7F64" w:rsidP="00FF7F64">
      <w:proofErr w:type="spellStart"/>
      <w:r>
        <w:t>Frollova</w:t>
      </w:r>
      <w:proofErr w:type="spellEnd"/>
      <w:r>
        <w:t xml:space="preserve"> spalující láska se stane všem záhubou. I přes mnohé neúspěšné pokusy dobýt dívčino srdce se nevzdává a neváhá použít těch nejhorších prostředků. Vinou jeho intrik je Esmeralda nařčena z čarodějnictví a vsazena do žaláře, odsouzena na smrt. V osudnou vteřinu, kdy nad ní už visí provaz šibenice na náměstí Gréve, se z</w:t>
      </w:r>
      <w:r w:rsidR="005E0094">
        <w:t xml:space="preserve"> </w:t>
      </w:r>
      <w:r>
        <w:t xml:space="preserve">ničeho nic objeví Quasimodo a dívku odnese do nedotknutelného asylu Chrámu. Kvůli nátlaku lidu však ani tento úkryt již není </w:t>
      </w:r>
      <w:proofErr w:type="gramStart"/>
      <w:r>
        <w:t>bezpečný</w:t>
      </w:r>
      <w:proofErr w:type="gramEnd"/>
      <w:r>
        <w:t xml:space="preserve"> a proto je stanoveno další datum popravy</w:t>
      </w:r>
      <w:r w:rsidR="005E0094">
        <w:t>.</w:t>
      </w:r>
    </w:p>
    <w:p w:rsidR="00FF7F64" w:rsidRDefault="00FF7F64" w:rsidP="00FF7F64">
      <w:proofErr w:type="spellStart"/>
      <w:r>
        <w:t>Frollo</w:t>
      </w:r>
      <w:proofErr w:type="spellEnd"/>
      <w:r>
        <w:t xml:space="preserve"> nabídne Esmeraldě záchranu výměnou za její oddanost a lásku. Ona však „zlého a ošklivého kněze“ poněkolikáté odmítne a </w:t>
      </w:r>
      <w:proofErr w:type="spellStart"/>
      <w:r>
        <w:t>Frollo</w:t>
      </w:r>
      <w:proofErr w:type="spellEnd"/>
      <w:r>
        <w:t xml:space="preserve"> ji vydá napospas osudu. Těsně před šibenicí Esmeralda najde svoji </w:t>
      </w:r>
      <w:proofErr w:type="gramStart"/>
      <w:r>
        <w:t>matku</w:t>
      </w:r>
      <w:r w:rsidR="005E0094">
        <w:t xml:space="preserve"> </w:t>
      </w:r>
      <w:r>
        <w:t>- je</w:t>
      </w:r>
      <w:proofErr w:type="gramEnd"/>
      <w:r>
        <w:t xml:space="preserve"> jí kajícnice z Myší díry, </w:t>
      </w:r>
      <w:proofErr w:type="spellStart"/>
      <w:r>
        <w:t>Gudula</w:t>
      </w:r>
      <w:proofErr w:type="spellEnd"/>
      <w:r>
        <w:t>, která si 15 let myslela, že její dceru sežrali cikáni</w:t>
      </w:r>
      <w:r w:rsidR="005E0094">
        <w:t>.</w:t>
      </w:r>
    </w:p>
    <w:p w:rsidR="00FF7F64" w:rsidRDefault="00FF7F64" w:rsidP="00FF7F64">
      <w:r>
        <w:t>Čtenář si už myslí,</w:t>
      </w:r>
      <w:r w:rsidR="005E0094">
        <w:t xml:space="preserve"> </w:t>
      </w:r>
      <w:r>
        <w:t xml:space="preserve">že se blíží happy end, ale opak je pravdou. Po </w:t>
      </w:r>
      <w:proofErr w:type="spellStart"/>
      <w:r>
        <w:t>Esmeralně</w:t>
      </w:r>
      <w:proofErr w:type="spellEnd"/>
      <w:r>
        <w:t xml:space="preserve"> jdou vojáci. Matka ji však úspěšně ukryje v útrobách svého dobrovolného vězení. Dívence se však stane osudnou její nenaplněná </w:t>
      </w:r>
      <w:proofErr w:type="gramStart"/>
      <w:r>
        <w:t>láska</w:t>
      </w:r>
      <w:r w:rsidR="005E0094">
        <w:t xml:space="preserve"> </w:t>
      </w:r>
      <w:r>
        <w:t xml:space="preserve">- </w:t>
      </w:r>
      <w:proofErr w:type="spellStart"/>
      <w:r>
        <w:t>Phoebus</w:t>
      </w:r>
      <w:proofErr w:type="spellEnd"/>
      <w:proofErr w:type="gramEnd"/>
      <w:r>
        <w:t xml:space="preserve">. Vykřikne jeho jméno a upozorní tak na sebe celou hlídku. Je tedy popravena a její matka je vojáky neúmyslně zabita. Celý konečný výjev sledují ze střechy Chrámu </w:t>
      </w:r>
      <w:proofErr w:type="spellStart"/>
      <w:r>
        <w:t>Frollo</w:t>
      </w:r>
      <w:proofErr w:type="spellEnd"/>
      <w:r>
        <w:t xml:space="preserve"> a Quasimodo.</w:t>
      </w:r>
    </w:p>
    <w:p w:rsidR="00FF7F64" w:rsidRDefault="00FF7F64" w:rsidP="00FF7F64">
      <w:r>
        <w:t xml:space="preserve">Quasimodo si konečně dá konečně všechno dohromady a zlomený zármutkem svrhne pátera ze střechy. Ten se ještě zachytí okapu, ale nakonec padá a </w:t>
      </w:r>
      <w:proofErr w:type="gramStart"/>
      <w:r>
        <w:t>umírá</w:t>
      </w:r>
      <w:r w:rsidR="005E0094">
        <w:t xml:space="preserve"> -</w:t>
      </w:r>
      <w:r>
        <w:t xml:space="preserve"> Smutkem</w:t>
      </w:r>
      <w:proofErr w:type="gramEnd"/>
      <w:r>
        <w:t xml:space="preserve"> pološílený zvoník je na konci svých sil</w:t>
      </w:r>
      <w:r w:rsidR="005E0094">
        <w:t>.</w:t>
      </w:r>
    </w:p>
    <w:p w:rsidR="00FF7F64" w:rsidRDefault="00FF7F64" w:rsidP="00FF7F64">
      <w:r>
        <w:t>Kniha má krásný, přesto však velice smutný, romantický konec. Autor popisuje, jak byli v hromadném hrobu nalezeny dvě kostry:</w:t>
      </w:r>
      <w:r w:rsidR="005E0094">
        <w:t xml:space="preserve"> </w:t>
      </w:r>
      <w:proofErr w:type="gramStart"/>
      <w:r w:rsidR="005E0094">
        <w:t xml:space="preserve">„ </w:t>
      </w:r>
      <w:r w:rsidR="005E0094" w:rsidRPr="005E0094">
        <w:rPr>
          <w:i/>
          <w:iCs/>
        </w:rPr>
        <w:t>…</w:t>
      </w:r>
      <w:proofErr w:type="gramEnd"/>
      <w:r w:rsidR="005E0094" w:rsidRPr="005E0094">
        <w:rPr>
          <w:i/>
          <w:iCs/>
        </w:rPr>
        <w:t xml:space="preserve"> </w:t>
      </w:r>
      <w:r w:rsidRPr="005E0094">
        <w:rPr>
          <w:i/>
          <w:iCs/>
        </w:rPr>
        <w:t>Jedna z nich byla kostra ženy</w:t>
      </w:r>
      <w:r w:rsidR="005E0094" w:rsidRPr="005E0094">
        <w:rPr>
          <w:i/>
          <w:iCs/>
        </w:rPr>
        <w:t xml:space="preserve"> …</w:t>
      </w:r>
      <w:r w:rsidRPr="005E0094">
        <w:rPr>
          <w:i/>
          <w:iCs/>
        </w:rPr>
        <w:t xml:space="preserve"> Druhá kostra, která ji držela v těsném objetí, byla kostra muže. Všimli si, že měla pokřivenou páteř, hlavu vraženou mezi lopatkami a jednu nohu kratší. Neměla zlomený vaz a bylo jasné, že nejde o oběšence. Muž, jemuž kostra patřila, přišel sem tedy umřít. Když ho chtěli odtrhnout od kostry, již objímal, rozpadl se v prach.“</w:t>
      </w:r>
    </w:p>
    <w:p w:rsidR="00FF7F64" w:rsidRDefault="00FF7F64" w:rsidP="00FF7F64"/>
    <w:sectPr w:rsidR="00FF7F64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95BE8"/>
    <w:multiLevelType w:val="hybridMultilevel"/>
    <w:tmpl w:val="278C8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9C21FA"/>
    <w:multiLevelType w:val="hybridMultilevel"/>
    <w:tmpl w:val="5EA692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D60DFB"/>
    <w:multiLevelType w:val="hybridMultilevel"/>
    <w:tmpl w:val="FB0A78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2B21CE"/>
    <w:multiLevelType w:val="hybridMultilevel"/>
    <w:tmpl w:val="37E6F4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64"/>
    <w:rsid w:val="00167C0D"/>
    <w:rsid w:val="001D25CF"/>
    <w:rsid w:val="00337679"/>
    <w:rsid w:val="003B7801"/>
    <w:rsid w:val="004366FE"/>
    <w:rsid w:val="005E0094"/>
    <w:rsid w:val="0066133D"/>
    <w:rsid w:val="007D18C1"/>
    <w:rsid w:val="008425CC"/>
    <w:rsid w:val="00AE6EDC"/>
    <w:rsid w:val="00B22560"/>
    <w:rsid w:val="00CA2F37"/>
    <w:rsid w:val="00DA168B"/>
    <w:rsid w:val="00E4599B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845F"/>
  <w15:chartTrackingRefBased/>
  <w15:docId w15:val="{13F593C2-0600-C441-BD34-73FB510E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amkadlcik/Library/Mobile%20Documents/com~apple~CloudDocs/S&#780;kola/C&#780;estina/C&#780;tena&#769;r&#780;a&#769;k/C&#780;tena&#769;r&#780;sky&#769;%20deni&#769;k%20pr&#780;edloh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Čtenářský deník předloha.dotx</Template>
  <TotalTime>16</TotalTime>
  <Pages>2</Pages>
  <Words>648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Kadlcik</cp:lastModifiedBy>
  <cp:revision>1</cp:revision>
  <dcterms:created xsi:type="dcterms:W3CDTF">2020-04-03T10:19:00Z</dcterms:created>
  <dcterms:modified xsi:type="dcterms:W3CDTF">2020-04-03T10:38:00Z</dcterms:modified>
</cp:coreProperties>
</file>